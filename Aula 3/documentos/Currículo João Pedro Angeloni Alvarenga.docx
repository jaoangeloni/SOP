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37E4" w14:textId="77777777" w:rsidR="00DE55F0" w:rsidRPr="004574CB" w:rsidRDefault="00EF2390" w:rsidP="00DE55F0">
      <w:pPr>
        <w:pStyle w:val="Ttulo"/>
        <w:rPr>
          <w:caps w:val="0"/>
          <w:color w:val="0D3C4E" w:themeColor="text2" w:themeTint="E6"/>
          <w:spacing w:val="0"/>
          <w:sz w:val="52"/>
          <w:szCs w:val="52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4574CB">
        <w:rPr>
          <w:caps w:val="0"/>
          <w:color w:val="0D3C4E" w:themeColor="text2" w:themeTint="E6"/>
          <w:spacing w:val="0"/>
          <w:sz w:val="52"/>
          <w:szCs w:val="52"/>
          <w:lang w:val="pt-BR"/>
          <w14:textOutline w14:w="0" w14:cap="flat" w14:cmpd="sng" w14:algn="ctr">
            <w14:noFill/>
            <w14:prstDash w14:val="solid"/>
            <w14:round/>
          </w14:textOutline>
        </w:rPr>
        <w:t>João Pedro Angeloni</w:t>
      </w:r>
      <w:r w:rsidR="004574CB" w:rsidRPr="004574CB">
        <w:rPr>
          <w:caps w:val="0"/>
          <w:color w:val="0D3C4E" w:themeColor="text2" w:themeTint="E6"/>
          <w:spacing w:val="0"/>
          <w:sz w:val="52"/>
          <w:szCs w:val="52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4CB">
        <w:rPr>
          <w:caps w:val="0"/>
          <w:color w:val="0D3C4E" w:themeColor="text2" w:themeTint="E6"/>
          <w:spacing w:val="0"/>
          <w:sz w:val="52"/>
          <w:szCs w:val="52"/>
          <w:lang w:val="pt-BR"/>
          <w14:textOutline w14:w="0" w14:cap="flat" w14:cmpd="sng" w14:algn="ctr">
            <w14:noFill/>
            <w14:prstDash w14:val="solid"/>
            <w14:round/>
          </w14:textOutline>
        </w:rPr>
        <w:t>Alvarenga</w:t>
      </w:r>
    </w:p>
    <w:p w14:paraId="2B52DC3A" w14:textId="77777777" w:rsidR="004574CB" w:rsidRDefault="00EF2390" w:rsidP="004574CB">
      <w:pPr>
        <w:pStyle w:val="InformaesdeContato"/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(19) 99796-</w:t>
      </w:r>
      <w:r w:rsidR="00FD4151">
        <w:rPr>
          <w:lang w:val="pt-BR"/>
        </w:rPr>
        <w:t>2255</w:t>
      </w:r>
      <w:r w:rsidR="00FD4151">
        <w:rPr>
          <w:lang w:val="pt-BR" w:bidi="pt-BR"/>
        </w:rPr>
        <w:t xml:space="preserve"> |</w:t>
      </w:r>
      <w:r w:rsidR="00FD4151" w:rsidRPr="00133088">
        <w:rPr>
          <w:lang w:val="pt-BR" w:bidi="pt-BR"/>
        </w:rPr>
        <w:t xml:space="preserve"> joaopedroangeloni@gmail.com | Jaguariúna</w:t>
      </w:r>
      <w:r w:rsidR="00F70753">
        <w:rPr>
          <w:lang w:val="pt-BR"/>
        </w:rPr>
        <w:t xml:space="preserve"> – </w:t>
      </w:r>
      <w:r w:rsidR="00FD4151">
        <w:rPr>
          <w:lang w:val="pt-BR"/>
        </w:rPr>
        <w:t>SP | CEP</w:t>
      </w:r>
      <w:r w:rsidR="00F70753">
        <w:rPr>
          <w:lang w:val="pt-BR"/>
        </w:rPr>
        <w:t xml:space="preserve"> 13917-052</w:t>
      </w:r>
      <w:r w:rsidR="00E06AD2">
        <w:rPr>
          <w:lang w:val="pt-BR"/>
        </w:rPr>
        <w:t xml:space="preserve"> </w:t>
      </w:r>
    </w:p>
    <w:p w14:paraId="24D771F7" w14:textId="77777777" w:rsidR="00FD4151" w:rsidRPr="00133088" w:rsidRDefault="00FD4151" w:rsidP="004574CB">
      <w:pPr>
        <w:pStyle w:val="InformaesdeContato"/>
        <w:pBdr>
          <w:bottom w:val="single" w:sz="6" w:space="1" w:color="auto"/>
        </w:pBdr>
        <w:rPr>
          <w:lang w:val="pt-BR"/>
        </w:rPr>
      </w:pPr>
    </w:p>
    <w:sdt>
      <w:sdtPr>
        <w:rPr>
          <w:lang w:val="pt-BR"/>
        </w:rPr>
        <w:alias w:val="Título do objetivo:"/>
        <w:tag w:val="Título do objetivo:"/>
        <w:id w:val="1840115771"/>
        <w:placeholder>
          <w:docPart w:val="430521CB67D14A64AF3DDE0BDAEDB983"/>
        </w:placeholder>
        <w:temporary/>
        <w:showingPlcHdr/>
        <w15:appearance w15:val="hidden"/>
      </w:sdtPr>
      <w:sdtContent>
        <w:p w14:paraId="783BE2D9" w14:textId="77777777" w:rsidR="000C5155" w:rsidRPr="00133088" w:rsidRDefault="00C056DC">
          <w:pPr>
            <w:pStyle w:val="Ttulo1"/>
            <w:rPr>
              <w:lang w:val="pt-BR"/>
            </w:rPr>
          </w:pPr>
          <w:r w:rsidRPr="00133088">
            <w:rPr>
              <w:lang w:val="pt-BR" w:bidi="pt-BR"/>
            </w:rPr>
            <w:t>Objetivo</w:t>
          </w:r>
        </w:p>
      </w:sdtContent>
    </w:sdt>
    <w:p w14:paraId="2C7AA208" w14:textId="77777777" w:rsidR="000C5155" w:rsidRDefault="00F70753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Em busca de primeiro emprego para</w:t>
      </w:r>
      <w:r w:rsidR="00E06AD2">
        <w:rPr>
          <w:lang w:val="pt-BR"/>
        </w:rPr>
        <w:t xml:space="preserve"> adquirir</w:t>
      </w:r>
      <w:r>
        <w:rPr>
          <w:lang w:val="pt-BR"/>
        </w:rPr>
        <w:t xml:space="preserve"> experiência e</w:t>
      </w:r>
      <w:r w:rsidR="00E06AD2">
        <w:rPr>
          <w:lang w:val="pt-BR"/>
        </w:rPr>
        <w:t xml:space="preserve"> desenvolver</w:t>
      </w:r>
      <w:r>
        <w:rPr>
          <w:lang w:val="pt-BR"/>
        </w:rPr>
        <w:t xml:space="preserve"> novas habilidades.</w:t>
      </w:r>
    </w:p>
    <w:p w14:paraId="77A6E8D7" w14:textId="77777777" w:rsidR="00317127" w:rsidRDefault="00317127">
      <w:pPr>
        <w:pBdr>
          <w:bottom w:val="single" w:sz="6" w:space="1" w:color="auto"/>
        </w:pBdr>
        <w:rPr>
          <w:lang w:val="pt-BR"/>
        </w:rPr>
      </w:pPr>
    </w:p>
    <w:p w14:paraId="593F7B70" w14:textId="77777777" w:rsidR="000C5155" w:rsidRPr="00133088" w:rsidRDefault="006513CF">
      <w:pPr>
        <w:pStyle w:val="Ttulo1"/>
        <w:rPr>
          <w:lang w:val="pt-BR"/>
        </w:rPr>
      </w:pPr>
      <w:r>
        <w:rPr>
          <w:lang w:val="pt-BR"/>
        </w:rPr>
        <w:t>Formação</w:t>
      </w:r>
    </w:p>
    <w:tbl>
      <w:tblPr>
        <w:tblW w:w="615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layout de educação"/>
      </w:tblPr>
      <w:tblGrid>
        <w:gridCol w:w="9765"/>
        <w:gridCol w:w="20"/>
        <w:gridCol w:w="2203"/>
      </w:tblGrid>
      <w:tr w:rsidR="007C0289" w:rsidRPr="00133088" w14:paraId="3B49E257" w14:textId="77777777" w:rsidTr="007C0289">
        <w:tc>
          <w:tcPr>
            <w:tcW w:w="9765" w:type="dxa"/>
          </w:tcPr>
          <w:p w14:paraId="736F50ED" w14:textId="77777777" w:rsidR="007C0289" w:rsidRPr="00133088" w:rsidRDefault="00E06AD2" w:rsidP="001764A6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7C0289">
              <w:rPr>
                <w:lang w:val="pt-BR"/>
              </w:rPr>
              <w:t xml:space="preserve">Julia Calhau Rodrigues – Jaguariúna                                                                  </w:t>
            </w:r>
          </w:p>
          <w:p w14:paraId="10807AC1" w14:textId="404CF440" w:rsidR="007C0289" w:rsidRPr="0082306C" w:rsidRDefault="007C0289" w:rsidP="0082306C">
            <w:pPr>
              <w:pStyle w:val="PargrafodaLista"/>
              <w:numPr>
                <w:ilvl w:val="0"/>
                <w:numId w:val="15"/>
              </w:num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Cursando </w:t>
            </w:r>
            <w:r w:rsidR="00993905">
              <w:rPr>
                <w:b/>
                <w:bCs/>
                <w:lang w:val="pt-BR"/>
              </w:rPr>
              <w:t>3º</w:t>
            </w:r>
            <w:r>
              <w:rPr>
                <w:b/>
                <w:bCs/>
                <w:lang w:val="pt-BR"/>
              </w:rPr>
              <w:t xml:space="preserve"> </w:t>
            </w:r>
            <w:r w:rsidR="00993905">
              <w:rPr>
                <w:b/>
                <w:bCs/>
                <w:lang w:val="pt-BR"/>
              </w:rPr>
              <w:t>ano</w:t>
            </w:r>
            <w:r>
              <w:rPr>
                <w:b/>
                <w:bCs/>
                <w:lang w:val="pt-BR"/>
              </w:rPr>
              <w:t xml:space="preserve"> do Ensino Médio</w:t>
            </w:r>
            <w:r w:rsidRPr="0082306C">
              <w:rPr>
                <w:b/>
                <w:bCs/>
                <w:lang w:val="pt-BR"/>
              </w:rPr>
              <w:t>.</w:t>
            </w:r>
            <w:r w:rsidRPr="0082306C">
              <w:rPr>
                <w:b/>
                <w:bCs/>
                <w:i/>
                <w:iCs/>
                <w:lang w:val="pt-BR"/>
              </w:rPr>
              <w:t xml:space="preserve"> (2020 – 2022)                                                                               </w:t>
            </w:r>
          </w:p>
          <w:p w14:paraId="2BF1EBE5" w14:textId="77777777" w:rsidR="007C0289" w:rsidRDefault="007C0289" w:rsidP="00B06F91">
            <w:pPr>
              <w:rPr>
                <w:b/>
                <w:bCs/>
                <w:lang w:val="pt-BR"/>
              </w:rPr>
            </w:pPr>
          </w:p>
          <w:p w14:paraId="7AF3895A" w14:textId="77777777" w:rsidR="007C0289" w:rsidRPr="00133088" w:rsidRDefault="00E06AD2" w:rsidP="00D87AF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7C0289">
              <w:rPr>
                <w:lang w:val="pt-BR"/>
              </w:rPr>
              <w:t xml:space="preserve">SENAI – Jaguariúna </w:t>
            </w:r>
          </w:p>
          <w:p w14:paraId="6BE947BD" w14:textId="77777777" w:rsidR="007C0289" w:rsidRPr="0082306C" w:rsidRDefault="007C0289" w:rsidP="0082306C">
            <w:pPr>
              <w:pStyle w:val="PargrafodaLista"/>
              <w:numPr>
                <w:ilvl w:val="0"/>
                <w:numId w:val="15"/>
              </w:num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Cursando</w:t>
            </w:r>
            <w:r w:rsidR="004574CB">
              <w:rPr>
                <w:b/>
                <w:bCs/>
                <w:lang w:val="pt-BR"/>
              </w:rPr>
              <w:t xml:space="preserve"> 1º</w:t>
            </w:r>
            <w:r>
              <w:rPr>
                <w:b/>
                <w:bCs/>
                <w:lang w:val="pt-BR"/>
              </w:rPr>
              <w:t xml:space="preserve"> semestre de </w:t>
            </w:r>
            <w:r w:rsidRPr="00DA595A">
              <w:rPr>
                <w:b/>
                <w:bCs/>
                <w:lang w:val="pt-BR"/>
              </w:rPr>
              <w:t xml:space="preserve">Desenvolvimento de Sistemas. </w:t>
            </w:r>
            <w:r w:rsidRPr="00DA595A">
              <w:rPr>
                <w:b/>
                <w:bCs/>
                <w:i/>
                <w:iCs/>
                <w:lang w:val="pt-BR"/>
              </w:rPr>
              <w:t>(</w:t>
            </w:r>
            <w:r w:rsidR="00FD4151">
              <w:rPr>
                <w:b/>
                <w:bCs/>
                <w:i/>
                <w:iCs/>
                <w:lang w:val="pt-BR"/>
              </w:rPr>
              <w:t>jul.</w:t>
            </w:r>
            <w:r w:rsidRPr="00DA595A">
              <w:rPr>
                <w:b/>
                <w:bCs/>
                <w:i/>
                <w:iCs/>
                <w:lang w:val="pt-BR"/>
              </w:rPr>
              <w:t xml:space="preserve">/ 2022 – </w:t>
            </w:r>
            <w:r w:rsidR="00FD4151">
              <w:rPr>
                <w:b/>
                <w:bCs/>
                <w:i/>
                <w:iCs/>
                <w:lang w:val="pt-BR"/>
              </w:rPr>
              <w:t>dez.</w:t>
            </w:r>
            <w:r w:rsidRPr="00DA595A">
              <w:rPr>
                <w:b/>
                <w:bCs/>
                <w:i/>
                <w:iCs/>
                <w:lang w:val="pt-BR"/>
              </w:rPr>
              <w:t>/ 2023)</w:t>
            </w:r>
          </w:p>
          <w:p w14:paraId="6F721C36" w14:textId="77777777" w:rsidR="007C0289" w:rsidRPr="00317127" w:rsidRDefault="007C0289" w:rsidP="00DA595A">
            <w:pPr>
              <w:pStyle w:val="PargrafodaLista"/>
              <w:numPr>
                <w:ilvl w:val="0"/>
                <w:numId w:val="15"/>
              </w:num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Excel básico. </w:t>
            </w:r>
            <w:r w:rsidRPr="0082306C">
              <w:rPr>
                <w:b/>
                <w:bCs/>
                <w:i/>
                <w:iCs/>
                <w:lang w:val="pt-BR"/>
              </w:rPr>
              <w:t>(</w:t>
            </w:r>
            <w:r w:rsidR="00FD4151">
              <w:rPr>
                <w:b/>
                <w:bCs/>
                <w:i/>
                <w:iCs/>
                <w:lang w:val="pt-BR"/>
              </w:rPr>
              <w:t>mai.</w:t>
            </w:r>
            <w:r>
              <w:rPr>
                <w:b/>
                <w:bCs/>
                <w:i/>
                <w:iCs/>
                <w:lang w:val="pt-BR"/>
              </w:rPr>
              <w:t xml:space="preserve">/ 2022 – </w:t>
            </w:r>
            <w:r w:rsidR="00FD4151">
              <w:rPr>
                <w:b/>
                <w:bCs/>
                <w:i/>
                <w:iCs/>
                <w:lang w:val="pt-BR"/>
              </w:rPr>
              <w:t>ago.</w:t>
            </w:r>
            <w:r>
              <w:rPr>
                <w:b/>
                <w:bCs/>
                <w:i/>
                <w:iCs/>
                <w:lang w:val="pt-BR"/>
              </w:rPr>
              <w:t>/ 2022)</w:t>
            </w:r>
          </w:p>
          <w:p w14:paraId="07B13BE2" w14:textId="77777777" w:rsidR="00317127" w:rsidRPr="00317127" w:rsidRDefault="00317127" w:rsidP="00317127">
            <w:pPr>
              <w:pBdr>
                <w:bottom w:val="single" w:sz="6" w:space="1" w:color="auto"/>
              </w:pBdr>
              <w:rPr>
                <w:b/>
                <w:bCs/>
                <w:lang w:val="pt-BR"/>
              </w:rPr>
            </w:pPr>
          </w:p>
          <w:p w14:paraId="3552EEBF" w14:textId="77777777" w:rsidR="007C0289" w:rsidRPr="007C0289" w:rsidRDefault="00000000" w:rsidP="007C0289">
            <w:pPr>
              <w:pStyle w:val="Ttulo1"/>
            </w:pPr>
            <w:sdt>
              <w:sdtPr>
                <w:alias w:val="Título de Habilidades e Conhecimentos:"/>
                <w:tag w:val="Título de Habilidades e Conhecimentos:"/>
                <w:id w:val="1904716257"/>
                <w:placeholder>
                  <w:docPart w:val="62E46207FA9E4A61AAFC8ECF7D63D7AA"/>
                </w:placeholder>
                <w:temporary/>
                <w:showingPlcHdr/>
                <w15:appearance w15:val="hidden"/>
              </w:sdtPr>
              <w:sdtContent>
                <w:r w:rsidR="007C0289" w:rsidRPr="007C0289">
                  <w:t>Habilidades e Conhecimentos</w:t>
                </w:r>
              </w:sdtContent>
            </w:sdt>
          </w:p>
          <w:p w14:paraId="499DDE37" w14:textId="1513018C" w:rsidR="007C0289" w:rsidRDefault="007C0289" w:rsidP="0082306C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 xml:space="preserve">Inglês </w:t>
            </w:r>
            <w:r w:rsidR="00202C26">
              <w:rPr>
                <w:lang w:val="pt-BR"/>
              </w:rPr>
              <w:t>intermediário</w:t>
            </w:r>
            <w:r>
              <w:rPr>
                <w:lang w:val="pt-BR"/>
              </w:rPr>
              <w:t xml:space="preserve"> (PEOPLE – Jaguariúna)</w:t>
            </w:r>
          </w:p>
          <w:p w14:paraId="4862D319" w14:textId="143FA91A" w:rsidR="007C0289" w:rsidRDefault="007C0289" w:rsidP="0082306C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 xml:space="preserve">Adobe Photoshop </w:t>
            </w:r>
            <w:r w:rsidR="00202C26">
              <w:rPr>
                <w:lang w:val="pt-BR"/>
              </w:rPr>
              <w:t>intermediário</w:t>
            </w:r>
          </w:p>
          <w:p w14:paraId="12494E3C" w14:textId="77777777" w:rsidR="00317127" w:rsidRDefault="007C0289" w:rsidP="00317127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Adobe Illustrator básico</w:t>
            </w:r>
          </w:p>
          <w:p w14:paraId="214B19B5" w14:textId="1C9231E4" w:rsidR="007105C5" w:rsidRDefault="007105C5" w:rsidP="00317127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Pacote Office</w:t>
            </w:r>
            <w:r w:rsidR="00993905">
              <w:rPr>
                <w:lang w:val="pt-BR"/>
              </w:rPr>
              <w:t xml:space="preserve"> básico</w:t>
            </w:r>
          </w:p>
          <w:p w14:paraId="5925FA49" w14:textId="77777777" w:rsidR="00FD4151" w:rsidRDefault="00FD4151" w:rsidP="00FD4151">
            <w:pPr>
              <w:rPr>
                <w:lang w:val="pt-BR"/>
              </w:rPr>
            </w:pPr>
          </w:p>
          <w:p w14:paraId="20FFB1F1" w14:textId="77777777" w:rsidR="00FD4151" w:rsidRPr="00FD4151" w:rsidRDefault="00FD4151" w:rsidP="00FD4151">
            <w:pPr>
              <w:pStyle w:val="PargrafodaLista"/>
              <w:rPr>
                <w:lang w:val="pt-BR"/>
              </w:rPr>
            </w:pPr>
          </w:p>
          <w:p w14:paraId="0C5A21DA" w14:textId="77777777" w:rsidR="007C0289" w:rsidRPr="00317127" w:rsidRDefault="007C0289" w:rsidP="00317127">
            <w:pPr>
              <w:pStyle w:val="Ttulo1"/>
              <w:tabs>
                <w:tab w:val="left" w:pos="1956"/>
              </w:tabs>
              <w:rPr>
                <w:rFonts w:asciiTheme="minorHAnsi" w:eastAsiaTheme="minorEastAsia" w:hAnsiTheme="minorHAnsi" w:cstheme="minorBidi"/>
                <w:color w:val="FFFFFF" w:themeColor="background1"/>
                <w:sz w:val="22"/>
                <w:szCs w:val="22"/>
                <w:lang w:val="pt-BR"/>
              </w:rPr>
            </w:pPr>
          </w:p>
        </w:tc>
        <w:tc>
          <w:tcPr>
            <w:tcW w:w="20" w:type="dxa"/>
          </w:tcPr>
          <w:p w14:paraId="78D15D9E" w14:textId="77777777" w:rsidR="007C0289" w:rsidRDefault="007C0289" w:rsidP="00D87AF4">
            <w:pPr>
              <w:rPr>
                <w:lang w:val="pt-BR"/>
              </w:rPr>
            </w:pPr>
          </w:p>
          <w:p w14:paraId="130163CC" w14:textId="77777777" w:rsidR="007C0289" w:rsidRPr="007C0289" w:rsidRDefault="007C0289" w:rsidP="007C0289">
            <w:pPr>
              <w:rPr>
                <w:lang w:val="pt-BR"/>
              </w:rPr>
            </w:pPr>
          </w:p>
          <w:p w14:paraId="375E4414" w14:textId="77777777" w:rsidR="007C0289" w:rsidRPr="007C0289" w:rsidRDefault="007C0289" w:rsidP="007C0289">
            <w:pPr>
              <w:rPr>
                <w:lang w:val="pt-BR"/>
              </w:rPr>
            </w:pPr>
          </w:p>
          <w:p w14:paraId="36668B3B" w14:textId="77777777" w:rsidR="007C0289" w:rsidRPr="007C0289" w:rsidRDefault="007C0289" w:rsidP="007C0289">
            <w:pPr>
              <w:rPr>
                <w:lang w:val="pt-BR"/>
              </w:rPr>
            </w:pPr>
          </w:p>
          <w:p w14:paraId="16F839B7" w14:textId="77777777" w:rsidR="007C0289" w:rsidRPr="007C0289" w:rsidRDefault="007C0289" w:rsidP="007C0289">
            <w:pPr>
              <w:rPr>
                <w:lang w:val="pt-BR"/>
              </w:rPr>
            </w:pPr>
          </w:p>
          <w:p w14:paraId="4BCAEECE" w14:textId="77777777" w:rsidR="007C0289" w:rsidRDefault="007C0289" w:rsidP="007C0289">
            <w:pPr>
              <w:rPr>
                <w:lang w:val="pt-BR"/>
              </w:rPr>
            </w:pPr>
          </w:p>
          <w:p w14:paraId="4338400F" w14:textId="77777777" w:rsidR="007C0289" w:rsidRPr="007C0289" w:rsidRDefault="007C0289" w:rsidP="007C0289">
            <w:pPr>
              <w:rPr>
                <w:lang w:val="pt-BR"/>
              </w:rPr>
            </w:pPr>
          </w:p>
        </w:tc>
        <w:tc>
          <w:tcPr>
            <w:tcW w:w="2203" w:type="dxa"/>
          </w:tcPr>
          <w:p w14:paraId="5FFE5684" w14:textId="77777777" w:rsidR="007C0289" w:rsidRPr="00D87AF4" w:rsidRDefault="007C0289" w:rsidP="00D87AF4">
            <w:pPr>
              <w:rPr>
                <w:lang w:val="pt-BR"/>
              </w:rPr>
            </w:pPr>
          </w:p>
        </w:tc>
      </w:tr>
      <w:tr w:rsidR="007C0289" w:rsidRPr="00133088" w14:paraId="08EB4AFB" w14:textId="77777777" w:rsidTr="007C0289">
        <w:tc>
          <w:tcPr>
            <w:tcW w:w="9765" w:type="dxa"/>
          </w:tcPr>
          <w:p w14:paraId="1C7CFC06" w14:textId="77777777" w:rsidR="007C0289" w:rsidRDefault="007C0289" w:rsidP="001764A6">
            <w:pPr>
              <w:pStyle w:val="Ttulo2"/>
              <w:rPr>
                <w:lang w:val="pt-BR"/>
              </w:rPr>
            </w:pPr>
          </w:p>
        </w:tc>
        <w:tc>
          <w:tcPr>
            <w:tcW w:w="20" w:type="dxa"/>
          </w:tcPr>
          <w:p w14:paraId="01DD328C" w14:textId="77777777" w:rsidR="007C0289" w:rsidRDefault="007C0289" w:rsidP="002E2677">
            <w:pPr>
              <w:pStyle w:val="Data"/>
              <w:jc w:val="left"/>
              <w:rPr>
                <w:lang w:val="pt-BR"/>
              </w:rPr>
            </w:pPr>
          </w:p>
        </w:tc>
        <w:tc>
          <w:tcPr>
            <w:tcW w:w="2203" w:type="dxa"/>
          </w:tcPr>
          <w:p w14:paraId="1DE8D976" w14:textId="77777777" w:rsidR="007C0289" w:rsidRDefault="007C0289" w:rsidP="002E2677">
            <w:pPr>
              <w:pStyle w:val="Data"/>
              <w:jc w:val="left"/>
              <w:rPr>
                <w:lang w:val="pt-BR"/>
              </w:rPr>
            </w:pPr>
          </w:p>
        </w:tc>
      </w:tr>
      <w:tr w:rsidR="007C0289" w:rsidRPr="00133088" w14:paraId="1FC17E78" w14:textId="77777777" w:rsidTr="007C0289">
        <w:tc>
          <w:tcPr>
            <w:tcW w:w="9765" w:type="dxa"/>
          </w:tcPr>
          <w:p w14:paraId="45A831C3" w14:textId="77777777" w:rsidR="007C0289" w:rsidRDefault="007C0289" w:rsidP="001764A6">
            <w:pPr>
              <w:pStyle w:val="Ttulo2"/>
              <w:rPr>
                <w:lang w:val="pt-BR"/>
              </w:rPr>
            </w:pPr>
          </w:p>
        </w:tc>
        <w:tc>
          <w:tcPr>
            <w:tcW w:w="20" w:type="dxa"/>
          </w:tcPr>
          <w:p w14:paraId="6089D09E" w14:textId="77777777" w:rsidR="007C0289" w:rsidRDefault="007C0289" w:rsidP="002E2677">
            <w:pPr>
              <w:pStyle w:val="Data"/>
              <w:jc w:val="left"/>
              <w:rPr>
                <w:lang w:val="pt-BR"/>
              </w:rPr>
            </w:pPr>
          </w:p>
        </w:tc>
        <w:tc>
          <w:tcPr>
            <w:tcW w:w="2203" w:type="dxa"/>
          </w:tcPr>
          <w:p w14:paraId="221521E1" w14:textId="77777777" w:rsidR="007C0289" w:rsidRDefault="007C0289" w:rsidP="002E2677">
            <w:pPr>
              <w:pStyle w:val="Data"/>
              <w:jc w:val="left"/>
              <w:rPr>
                <w:lang w:val="pt-BR"/>
              </w:rPr>
            </w:pPr>
          </w:p>
        </w:tc>
      </w:tr>
    </w:tbl>
    <w:p w14:paraId="5D1D913E" w14:textId="77777777" w:rsidR="000C5155" w:rsidRPr="00133088" w:rsidRDefault="000C5155">
      <w:pPr>
        <w:pStyle w:val="Ttulo1"/>
        <w:rPr>
          <w:lang w:val="pt-BR"/>
        </w:rPr>
      </w:pPr>
    </w:p>
    <w:p w14:paraId="5259D495" w14:textId="77777777" w:rsidR="001764A6" w:rsidRPr="00133088" w:rsidRDefault="001764A6" w:rsidP="001764A6">
      <w:pPr>
        <w:rPr>
          <w:lang w:val="pt-BR"/>
        </w:rPr>
      </w:pPr>
    </w:p>
    <w:p w14:paraId="5B3D48E5" w14:textId="77777777" w:rsidR="005648FD" w:rsidRDefault="005648FD" w:rsidP="003F3B40">
      <w:pPr>
        <w:rPr>
          <w:lang w:val="pt-BR"/>
        </w:rPr>
      </w:pPr>
    </w:p>
    <w:p w14:paraId="59226131" w14:textId="77777777" w:rsidR="00317127" w:rsidRDefault="00317127" w:rsidP="003F3B40">
      <w:pPr>
        <w:rPr>
          <w:lang w:val="pt-BR"/>
        </w:rPr>
      </w:pPr>
    </w:p>
    <w:p w14:paraId="16F77323" w14:textId="77777777" w:rsidR="00317127" w:rsidRDefault="00317127" w:rsidP="003F3B40">
      <w:pPr>
        <w:rPr>
          <w:lang w:val="pt-BR"/>
        </w:rPr>
      </w:pPr>
    </w:p>
    <w:p w14:paraId="2E08D37E" w14:textId="77777777" w:rsidR="00317127" w:rsidRDefault="00317127" w:rsidP="003F3B40">
      <w:pPr>
        <w:rPr>
          <w:lang w:val="pt-BR"/>
        </w:rPr>
      </w:pPr>
    </w:p>
    <w:p w14:paraId="23A65115" w14:textId="77777777" w:rsidR="00317127" w:rsidRDefault="00E06AD2" w:rsidP="00E06AD2">
      <w:pPr>
        <w:jc w:val="right"/>
        <w:rPr>
          <w:lang w:val="pt-BR"/>
        </w:rPr>
      </w:pPr>
      <w:r>
        <w:rPr>
          <w:lang w:val="pt-BR"/>
        </w:rPr>
        <w:t>2022</w:t>
      </w:r>
    </w:p>
    <w:p w14:paraId="3E8150F8" w14:textId="77777777" w:rsidR="00317127" w:rsidRPr="00317127" w:rsidRDefault="00317127" w:rsidP="00FD4151">
      <w:pPr>
        <w:rPr>
          <w:b/>
          <w:bCs/>
          <w:lang w:val="pt-BR"/>
        </w:rPr>
      </w:pPr>
    </w:p>
    <w:sectPr w:rsidR="00317127" w:rsidRPr="00317127" w:rsidSect="00133088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9BA8" w14:textId="77777777" w:rsidR="00D97B37" w:rsidRDefault="00D97B37">
      <w:pPr>
        <w:spacing w:line="240" w:lineRule="auto"/>
      </w:pPr>
      <w:r>
        <w:separator/>
      </w:r>
    </w:p>
  </w:endnote>
  <w:endnote w:type="continuationSeparator" w:id="0">
    <w:p w14:paraId="7C8C661A" w14:textId="77777777" w:rsidR="00D97B37" w:rsidRDefault="00D97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56F" w14:textId="77777777" w:rsidR="000C5155" w:rsidRDefault="003E7996">
    <w:pPr>
      <w:pStyle w:val="Rodap"/>
    </w:pP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133088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51ED" w14:textId="77777777" w:rsidR="00D97B37" w:rsidRDefault="00D97B37">
      <w:pPr>
        <w:spacing w:line="240" w:lineRule="auto"/>
      </w:pPr>
      <w:r>
        <w:separator/>
      </w:r>
    </w:p>
  </w:footnote>
  <w:footnote w:type="continuationSeparator" w:id="0">
    <w:p w14:paraId="5A5F907A" w14:textId="77777777" w:rsidR="00D97B37" w:rsidRDefault="00D97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D55ADF"/>
    <w:multiLevelType w:val="hybridMultilevel"/>
    <w:tmpl w:val="E6D29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156AE"/>
    <w:multiLevelType w:val="hybridMultilevel"/>
    <w:tmpl w:val="8B48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8571593">
    <w:abstractNumId w:val="9"/>
  </w:num>
  <w:num w:numId="2" w16cid:durableId="898709630">
    <w:abstractNumId w:val="7"/>
  </w:num>
  <w:num w:numId="3" w16cid:durableId="1674411159">
    <w:abstractNumId w:val="6"/>
  </w:num>
  <w:num w:numId="4" w16cid:durableId="1338534488">
    <w:abstractNumId w:val="5"/>
  </w:num>
  <w:num w:numId="5" w16cid:durableId="1303577150">
    <w:abstractNumId w:val="4"/>
  </w:num>
  <w:num w:numId="6" w16cid:durableId="325016746">
    <w:abstractNumId w:val="8"/>
  </w:num>
  <w:num w:numId="7" w16cid:durableId="855771694">
    <w:abstractNumId w:val="3"/>
  </w:num>
  <w:num w:numId="8" w16cid:durableId="1048914609">
    <w:abstractNumId w:val="2"/>
  </w:num>
  <w:num w:numId="9" w16cid:durableId="1629774128">
    <w:abstractNumId w:val="1"/>
  </w:num>
  <w:num w:numId="10" w16cid:durableId="460879844">
    <w:abstractNumId w:val="0"/>
  </w:num>
  <w:num w:numId="11" w16cid:durableId="1055087331">
    <w:abstractNumId w:val="12"/>
  </w:num>
  <w:num w:numId="12" w16cid:durableId="1731222802">
    <w:abstractNumId w:val="13"/>
  </w:num>
  <w:num w:numId="13" w16cid:durableId="69352974">
    <w:abstractNumId w:val="14"/>
  </w:num>
  <w:num w:numId="14" w16cid:durableId="1498761815">
    <w:abstractNumId w:val="10"/>
  </w:num>
  <w:num w:numId="15" w16cid:durableId="1221593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90"/>
    <w:rsid w:val="000425C6"/>
    <w:rsid w:val="000C5155"/>
    <w:rsid w:val="000F1DC7"/>
    <w:rsid w:val="00133088"/>
    <w:rsid w:val="001764A6"/>
    <w:rsid w:val="00202C26"/>
    <w:rsid w:val="002E2677"/>
    <w:rsid w:val="002F47D4"/>
    <w:rsid w:val="00317127"/>
    <w:rsid w:val="00337C64"/>
    <w:rsid w:val="003E7996"/>
    <w:rsid w:val="003F3B40"/>
    <w:rsid w:val="004574CB"/>
    <w:rsid w:val="00490268"/>
    <w:rsid w:val="004C3892"/>
    <w:rsid w:val="005648FD"/>
    <w:rsid w:val="005B7925"/>
    <w:rsid w:val="006513CF"/>
    <w:rsid w:val="006D3B8E"/>
    <w:rsid w:val="006E61DE"/>
    <w:rsid w:val="007105C5"/>
    <w:rsid w:val="00712145"/>
    <w:rsid w:val="007143C3"/>
    <w:rsid w:val="00726583"/>
    <w:rsid w:val="0073379B"/>
    <w:rsid w:val="00783CE1"/>
    <w:rsid w:val="007C0289"/>
    <w:rsid w:val="007C51D0"/>
    <w:rsid w:val="007C6D48"/>
    <w:rsid w:val="0082306C"/>
    <w:rsid w:val="008B2D0D"/>
    <w:rsid w:val="008E1F80"/>
    <w:rsid w:val="00971A48"/>
    <w:rsid w:val="00993905"/>
    <w:rsid w:val="00A40FB1"/>
    <w:rsid w:val="00B0548E"/>
    <w:rsid w:val="00B06F91"/>
    <w:rsid w:val="00B550F6"/>
    <w:rsid w:val="00BD5B36"/>
    <w:rsid w:val="00BE5218"/>
    <w:rsid w:val="00C056DC"/>
    <w:rsid w:val="00C74AEB"/>
    <w:rsid w:val="00C773C5"/>
    <w:rsid w:val="00D136AC"/>
    <w:rsid w:val="00D15999"/>
    <w:rsid w:val="00D54540"/>
    <w:rsid w:val="00D77989"/>
    <w:rsid w:val="00D87AF4"/>
    <w:rsid w:val="00D97B37"/>
    <w:rsid w:val="00DA595A"/>
    <w:rsid w:val="00DB7951"/>
    <w:rsid w:val="00DE55F0"/>
    <w:rsid w:val="00E06AD2"/>
    <w:rsid w:val="00E10969"/>
    <w:rsid w:val="00EF0CB5"/>
    <w:rsid w:val="00EF2390"/>
    <w:rsid w:val="00EF5D7C"/>
    <w:rsid w:val="00F70753"/>
    <w:rsid w:val="00FB54AB"/>
    <w:rsid w:val="00FB6C2D"/>
    <w:rsid w:val="00FC798E"/>
    <w:rsid w:val="00F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FAE49"/>
  <w15:chartTrackingRefBased/>
  <w15:docId w15:val="{B22AC565-4655-46BE-866A-B01F7A38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89"/>
  </w:style>
  <w:style w:type="paragraph" w:styleId="Ttulo1">
    <w:name w:val="heading 1"/>
    <w:basedOn w:val="Normal"/>
    <w:next w:val="Normal"/>
    <w:link w:val="Ttulo1Char"/>
    <w:uiPriority w:val="9"/>
    <w:qFormat/>
    <w:rsid w:val="007C028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4A67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02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6F9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02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02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02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6F9A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02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4A67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02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4A67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02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4A67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02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A67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C028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71F28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C0289"/>
    <w:rPr>
      <w:rFonts w:asciiTheme="majorHAnsi" w:eastAsiaTheme="majorEastAsia" w:hAnsiTheme="majorHAnsi" w:cstheme="majorBidi"/>
      <w:caps/>
      <w:color w:val="071F28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02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6CE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0289"/>
    <w:rPr>
      <w:rFonts w:asciiTheme="majorHAnsi" w:eastAsiaTheme="majorEastAsia" w:hAnsiTheme="majorHAnsi" w:cstheme="majorBidi"/>
      <w:color w:val="0096CE" w:themeColor="accen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7C0289"/>
    <w:rPr>
      <w:rFonts w:asciiTheme="majorHAnsi" w:eastAsiaTheme="majorEastAsia" w:hAnsiTheme="majorHAnsi" w:cstheme="majorBidi"/>
      <w:color w:val="004A67" w:themeColor="accent1" w:themeShade="80"/>
      <w:sz w:val="36"/>
      <w:szCs w:val="36"/>
    </w:rPr>
  </w:style>
  <w:style w:type="character" w:styleId="Forte">
    <w:name w:val="Strong"/>
    <w:basedOn w:val="Fontepargpadro"/>
    <w:uiPriority w:val="22"/>
    <w:qFormat/>
    <w:rsid w:val="007C028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C0289"/>
    <w:rPr>
      <w:rFonts w:asciiTheme="majorHAnsi" w:eastAsiaTheme="majorEastAsia" w:hAnsiTheme="majorHAnsi" w:cstheme="majorBidi"/>
      <w:color w:val="006F9A" w:themeColor="accent1" w:themeShade="BF"/>
      <w:sz w:val="32"/>
      <w:szCs w:val="32"/>
    </w:rPr>
  </w:style>
  <w:style w:type="paragraph" w:customStyle="1" w:styleId="InformaesdeContato">
    <w:name w:val="Informações de Contato"/>
    <w:basedOn w:val="Normal"/>
    <w:uiPriority w:val="3"/>
    <w:rsid w:val="00C773C5"/>
    <w:rPr>
      <w:szCs w:val="20"/>
    </w:rPr>
  </w:style>
  <w:style w:type="paragraph" w:styleId="Rodap">
    <w:name w:val="footer"/>
    <w:basedOn w:val="Normal"/>
    <w:link w:val="Rodap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C74AEB"/>
    <w:rPr>
      <w:b/>
      <w:bCs/>
      <w:noProof/>
      <w:color w:val="004A67" w:themeColor="accent1" w:themeShade="80"/>
    </w:rPr>
  </w:style>
  <w:style w:type="paragraph" w:styleId="Data">
    <w:name w:val="Date"/>
    <w:basedOn w:val="Normal"/>
    <w:next w:val="Normal"/>
    <w:link w:val="DataChar"/>
    <w:uiPriority w:val="6"/>
    <w:unhideWhenUsed/>
    <w:pPr>
      <w:jc w:val="right"/>
    </w:pPr>
  </w:style>
  <w:style w:type="character" w:customStyle="1" w:styleId="DataChar">
    <w:name w:val="Data Char"/>
    <w:basedOn w:val="Fontepargpadro"/>
    <w:link w:val="Data"/>
    <w:uiPriority w:val="6"/>
    <w:rsid w:val="000F1DC7"/>
  </w:style>
  <w:style w:type="paragraph" w:styleId="Cabealho">
    <w:name w:val="header"/>
    <w:basedOn w:val="Normal"/>
    <w:link w:val="CabealhoChar"/>
    <w:uiPriority w:val="99"/>
    <w:unhideWhenUsed/>
    <w:rsid w:val="00BD5B36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B36"/>
  </w:style>
  <w:style w:type="paragraph" w:styleId="Textodebalo">
    <w:name w:val="Balloon Text"/>
    <w:basedOn w:val="Normal"/>
    <w:link w:val="Textodebalo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8FD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648FD"/>
  </w:style>
  <w:style w:type="paragraph" w:styleId="Textoembloco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648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48FD"/>
  </w:style>
  <w:style w:type="paragraph" w:styleId="Corpodetexto2">
    <w:name w:val="Body Text 2"/>
    <w:basedOn w:val="Normal"/>
    <w:link w:val="Corpodetexto2Char"/>
    <w:uiPriority w:val="99"/>
    <w:semiHidden/>
    <w:unhideWhenUsed/>
    <w:rsid w:val="005648F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648FD"/>
  </w:style>
  <w:style w:type="paragraph" w:styleId="Corpodetexto3">
    <w:name w:val="Body Text 3"/>
    <w:basedOn w:val="Normal"/>
    <w:link w:val="Corpodetexto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648FD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648FD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648FD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648FD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648FD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648FD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648FD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648FD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648FD"/>
    <w:rPr>
      <w:szCs w:val="16"/>
    </w:rPr>
  </w:style>
  <w:style w:type="character" w:styleId="TtulodoLivro">
    <w:name w:val="Book Title"/>
    <w:basedOn w:val="Fontepargpadro"/>
    <w:uiPriority w:val="33"/>
    <w:qFormat/>
    <w:rsid w:val="007C0289"/>
    <w:rPr>
      <w:b/>
      <w:bCs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0289"/>
    <w:pPr>
      <w:spacing w:line="240" w:lineRule="auto"/>
    </w:pPr>
    <w:rPr>
      <w:b/>
      <w:bCs/>
      <w:smallCaps/>
      <w:color w:val="071F28" w:themeColor="text2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648FD"/>
  </w:style>
  <w:style w:type="table" w:styleId="GradeColorida">
    <w:name w:val="Colorful Grid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648F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48FD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48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48FD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648FD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648FD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648FD"/>
  </w:style>
  <w:style w:type="character" w:styleId="nfase">
    <w:name w:val="Emphasis"/>
    <w:basedOn w:val="Fontepargpadro"/>
    <w:uiPriority w:val="20"/>
    <w:qFormat/>
    <w:rsid w:val="007C0289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648F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48FD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648F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48FD"/>
    <w:rPr>
      <w:szCs w:val="20"/>
    </w:rPr>
  </w:style>
  <w:style w:type="table" w:styleId="TabeladeGrade1Clara">
    <w:name w:val="Grid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7C028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028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0289"/>
    <w:rPr>
      <w:rFonts w:asciiTheme="majorHAnsi" w:eastAsiaTheme="majorEastAsia" w:hAnsiTheme="majorHAnsi" w:cstheme="majorBidi"/>
      <w:caps/>
      <w:color w:val="006F9A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0289"/>
    <w:rPr>
      <w:rFonts w:asciiTheme="majorHAnsi" w:eastAsiaTheme="majorEastAsia" w:hAnsiTheme="majorHAnsi" w:cstheme="majorBidi"/>
      <w:i/>
      <w:iCs/>
      <w:caps/>
      <w:color w:val="004A67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0289"/>
    <w:rPr>
      <w:rFonts w:asciiTheme="majorHAnsi" w:eastAsiaTheme="majorEastAsia" w:hAnsiTheme="majorHAnsi" w:cstheme="majorBidi"/>
      <w:b/>
      <w:bCs/>
      <w:color w:val="004A67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0289"/>
    <w:rPr>
      <w:rFonts w:asciiTheme="majorHAnsi" w:eastAsiaTheme="majorEastAsia" w:hAnsiTheme="majorHAnsi" w:cstheme="majorBidi"/>
      <w:b/>
      <w:bCs/>
      <w:i/>
      <w:iCs/>
      <w:color w:val="004A67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0289"/>
    <w:rPr>
      <w:rFonts w:asciiTheme="majorHAnsi" w:eastAsiaTheme="majorEastAsia" w:hAnsiTheme="majorHAnsi" w:cstheme="majorBidi"/>
      <w:i/>
      <w:iCs/>
      <w:color w:val="004A67" w:themeColor="accent1" w:themeShade="80"/>
    </w:rPr>
  </w:style>
  <w:style w:type="character" w:styleId="AcrnimoHTML">
    <w:name w:val="HTML Acronym"/>
    <w:basedOn w:val="Fontepargpadro"/>
    <w:uiPriority w:val="99"/>
    <w:semiHidden/>
    <w:unhideWhenUsed/>
    <w:rsid w:val="005648FD"/>
  </w:style>
  <w:style w:type="paragraph" w:styleId="EndereoHTML">
    <w:name w:val="HTML Address"/>
    <w:basedOn w:val="Normal"/>
    <w:link w:val="EndereoHTML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648FD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648F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648FD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48FD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qFormat/>
    <w:rsid w:val="007C0289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28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71F28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0289"/>
    <w:rPr>
      <w:rFonts w:asciiTheme="majorHAnsi" w:eastAsiaTheme="majorEastAsia" w:hAnsiTheme="majorHAnsi" w:cstheme="majorBidi"/>
      <w:color w:val="071F28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7C0289"/>
    <w:rPr>
      <w:b/>
      <w:bCs/>
      <w:smallCaps/>
      <w:color w:val="071F28" w:themeColor="text2"/>
      <w:u w:val="single"/>
    </w:rPr>
  </w:style>
  <w:style w:type="table" w:styleId="GradeClara">
    <w:name w:val="Light Grid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648FD"/>
  </w:style>
  <w:style w:type="paragraph" w:styleId="Lista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6C2D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qFormat/>
    <w:rsid w:val="007C02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648FD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648FD"/>
  </w:style>
  <w:style w:type="character" w:styleId="Nmerodepgina">
    <w:name w:val="page number"/>
    <w:basedOn w:val="Fontepargpadro"/>
    <w:uiPriority w:val="99"/>
    <w:semiHidden/>
    <w:unhideWhenUsed/>
    <w:rsid w:val="005648FD"/>
  </w:style>
  <w:style w:type="character" w:styleId="TextodoEspaoReservado">
    <w:name w:val="Placeholder Text"/>
    <w:basedOn w:val="Fontepargpadro"/>
    <w:uiPriority w:val="99"/>
    <w:semiHidden/>
    <w:rsid w:val="00FB6C2D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648FD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7C0289"/>
    <w:pPr>
      <w:spacing w:before="120" w:after="120"/>
      <w:ind w:left="720"/>
    </w:pPr>
    <w:rPr>
      <w:color w:val="071F28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C0289"/>
    <w:rPr>
      <w:color w:val="071F28" w:themeColor="text2"/>
      <w:sz w:val="24"/>
      <w:szCs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648FD"/>
  </w:style>
  <w:style w:type="character" w:customStyle="1" w:styleId="SaudaoChar">
    <w:name w:val="Saudação Char"/>
    <w:basedOn w:val="Fontepargpadro"/>
    <w:link w:val="Saudao"/>
    <w:uiPriority w:val="99"/>
    <w:semiHidden/>
    <w:rsid w:val="005648FD"/>
  </w:style>
  <w:style w:type="paragraph" w:styleId="Assinatura">
    <w:name w:val="Signature"/>
    <w:basedOn w:val="Normal"/>
    <w:link w:val="Assinatura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648FD"/>
  </w:style>
  <w:style w:type="character" w:styleId="nfaseSutil">
    <w:name w:val="Subtle Emphasis"/>
    <w:basedOn w:val="Fontepargpadro"/>
    <w:uiPriority w:val="19"/>
    <w:qFormat/>
    <w:rsid w:val="007C0289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7C028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elacomefeitos3D1">
    <w:name w:val="Table 3D effects 1"/>
    <w:basedOn w:val="Tabelanormal"/>
    <w:uiPriority w:val="99"/>
    <w:semiHidden/>
    <w:unhideWhenUsed/>
    <w:rsid w:val="005648F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648F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648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648F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648F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648F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648F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648F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648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648F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648F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648F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648F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648F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648F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648F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648F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648FD"/>
  </w:style>
  <w:style w:type="table" w:styleId="Tabelaprofissional">
    <w:name w:val="Table Professional"/>
    <w:basedOn w:val="Tabelanormal"/>
    <w:uiPriority w:val="99"/>
    <w:semiHidden/>
    <w:unhideWhenUsed/>
    <w:rsid w:val="005648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648F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648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648F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648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648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02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Curr&#237;culo%20(cronol&#243;g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0521CB67D14A64AF3DDE0BDAEDB9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B4394-1428-4BFB-AF30-6C19B16D093E}"/>
      </w:docPartPr>
      <w:docPartBody>
        <w:p w:rsidR="00CF073C" w:rsidRDefault="00000000">
          <w:pPr>
            <w:pStyle w:val="430521CB67D14A64AF3DDE0BDAEDB983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62E46207FA9E4A61AAFC8ECF7D63D7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908249-2E27-4280-BC65-C459393ABAB0}"/>
      </w:docPartPr>
      <w:docPartBody>
        <w:p w:rsidR="00CF073C" w:rsidRDefault="003B617D" w:rsidP="003B617D">
          <w:pPr>
            <w:pStyle w:val="62E46207FA9E4A61AAFC8ECF7D63D7AA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7D"/>
    <w:rsid w:val="00105D7A"/>
    <w:rsid w:val="00357EA4"/>
    <w:rsid w:val="003B617D"/>
    <w:rsid w:val="00C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30521CB67D14A64AF3DDE0BDAEDB983">
    <w:name w:val="430521CB67D14A64AF3DDE0BDAEDB983"/>
  </w:style>
  <w:style w:type="paragraph" w:customStyle="1" w:styleId="62E46207FA9E4A61AAFC8ECF7D63D7AA">
    <w:name w:val="62E46207FA9E4A61AAFC8ECF7D63D7AA"/>
    <w:rsid w:val="003B6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(cronológico).dotx</Template>
  <TotalTime>5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cp:lastPrinted>2022-08-23T14:13:00Z</cp:lastPrinted>
  <dcterms:created xsi:type="dcterms:W3CDTF">2022-08-17T13:23:00Z</dcterms:created>
  <dcterms:modified xsi:type="dcterms:W3CDTF">2022-08-23T14:13:00Z</dcterms:modified>
</cp:coreProperties>
</file>